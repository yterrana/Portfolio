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</w:rPr>
        <w:alias w:val="Nom du C.V."/>
        <w:tag w:val="Nom du C.V."/>
        <w:id w:val="-1667471191"/>
        <w:placeholder>
          <w:docPart w:val="74F1148E74F041A2BDA1B31BA0DDDC3F"/>
        </w:placeholder>
        <w:docPartList>
          <w:docPartGallery w:val="Quick Parts"/>
          <w:docPartCategory w:val=" Nom du C.V."/>
        </w:docPartList>
      </w:sdtPr>
      <w:sdtEndPr/>
      <w:sdtContent>
        <w:p w:rsidR="00586CE9" w:rsidRPr="002E37EB" w:rsidRDefault="00586CE9">
          <w:pPr>
            <w:rPr>
              <w:rFonts w:ascii="Times New Roman" w:hAnsi="Times New Roman"/>
              <w:noProof/>
              <w:color w:val="auto"/>
              <w:sz w:val="32"/>
              <w:szCs w:val="40"/>
            </w:rPr>
          </w:pPr>
        </w:p>
        <w:tbl>
          <w:tblPr>
            <w:tblW w:w="3311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003"/>
            <w:gridCol w:w="3004"/>
          </w:tblGrid>
          <w:tr w:rsidR="00586CE9" w:rsidRPr="004433CF" w:rsidTr="000511E8">
            <w:trPr>
              <w:trHeight w:val="1518"/>
            </w:trPr>
            <w:tc>
              <w:tcPr>
                <w:tcW w:w="2500" w:type="pct"/>
              </w:tcPr>
              <w:sdt>
                <w:sdtPr>
                  <w:rPr>
                    <w:rFonts w:ascii="Times New Roman" w:hAnsi="Times New Roman"/>
                    <w:color w:val="auto"/>
                    <w:sz w:val="40"/>
                  </w:rPr>
                  <w:id w:val="26081749"/>
                  <w:placeholder>
                    <w:docPart w:val="71126327F8D24CD7803ECEC20E15E4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86CE9" w:rsidRPr="004433CF" w:rsidRDefault="00925D12">
                    <w:pPr>
                      <w:pStyle w:val="Nom"/>
                      <w:spacing w:line="240" w:lineRule="auto"/>
                      <w:rPr>
                        <w:rFonts w:ascii="Times New Roman" w:hAnsi="Times New Roman"/>
                        <w:color w:val="auto"/>
                        <w:sz w:val="40"/>
                      </w:rPr>
                    </w:pPr>
                    <w:r w:rsidRPr="004433CF">
                      <w:rPr>
                        <w:rFonts w:ascii="Times New Roman" w:hAnsi="Times New Roman"/>
                        <w:color w:val="auto"/>
                        <w:sz w:val="40"/>
                      </w:rPr>
                      <w:t>TERRANA Yvan</w:t>
                    </w:r>
                  </w:p>
                </w:sdtContent>
              </w:sdt>
              <w:p w:rsidR="00925D12" w:rsidRPr="004433CF" w:rsidRDefault="00925D12" w:rsidP="00925D12">
                <w:pPr>
                  <w:pStyle w:val="Sansinterligne"/>
                  <w:rPr>
                    <w:rFonts w:ascii="Times New Roman" w:hAnsi="Times New Roman"/>
                  </w:rPr>
                </w:pPr>
              </w:p>
              <w:p w:rsidR="00925D12" w:rsidRPr="004433CF" w:rsidRDefault="00925D12" w:rsidP="00925D12">
                <w:pPr>
                  <w:pStyle w:val="Sansinterligne"/>
                  <w:rPr>
                    <w:rFonts w:ascii="Times New Roman" w:hAnsi="Times New Roman"/>
                  </w:rPr>
                </w:pPr>
                <w:r w:rsidRPr="004433CF">
                  <w:rPr>
                    <w:rFonts w:ascii="Times New Roman" w:hAnsi="Times New Roman"/>
                  </w:rPr>
                  <w:t>73 rue Henri Kaufmann</w:t>
                </w:r>
              </w:p>
              <w:p w:rsidR="00925D12" w:rsidRPr="004433CF" w:rsidRDefault="00925D12" w:rsidP="00925D12">
                <w:pPr>
                  <w:pStyle w:val="Sansinterligne"/>
                  <w:rPr>
                    <w:rFonts w:ascii="Times New Roman" w:hAnsi="Times New Roman"/>
                  </w:rPr>
                </w:pPr>
                <w:r w:rsidRPr="004433CF">
                  <w:rPr>
                    <w:rFonts w:ascii="Times New Roman" w:hAnsi="Times New Roman"/>
                  </w:rPr>
                  <w:t>57600 Forbach</w:t>
                </w:r>
              </w:p>
              <w:p w:rsidR="000511E8" w:rsidRPr="004433CF" w:rsidRDefault="000511E8" w:rsidP="000511E8">
                <w:pPr>
                  <w:pStyle w:val="Sansinterligne"/>
                  <w:rPr>
                    <w:rFonts w:ascii="Times New Roman" w:hAnsi="Times New Roman"/>
                  </w:rPr>
                </w:pPr>
                <w:r w:rsidRPr="004433CF">
                  <w:rPr>
                    <w:rFonts w:ascii="Times New Roman" w:hAnsi="Times New Roman"/>
                  </w:rPr>
                  <w:t>yterrana@hotmail.fr</w:t>
                </w:r>
              </w:p>
              <w:p w:rsidR="00586CE9" w:rsidRPr="004433CF" w:rsidRDefault="002A53FE">
                <w:pPr>
                  <w:pStyle w:val="Sansinterligne"/>
                  <w:rPr>
                    <w:rFonts w:ascii="Times New Roman" w:hAnsi="Times New Roman"/>
                  </w:rPr>
                </w:pPr>
                <w:r w:rsidRPr="004433CF">
                  <w:rPr>
                    <w:rFonts w:ascii="Times New Roman" w:hAnsi="Times New Roman"/>
                  </w:rPr>
                  <w:t>06</w:t>
                </w:r>
                <w:r w:rsidR="001123F7" w:rsidRPr="004433CF">
                  <w:rPr>
                    <w:rFonts w:ascii="Times New Roman" w:hAnsi="Times New Roman"/>
                  </w:rPr>
                  <w:t xml:space="preserve"> </w:t>
                </w:r>
                <w:r w:rsidRPr="004433CF">
                  <w:rPr>
                    <w:rFonts w:ascii="Times New Roman" w:hAnsi="Times New Roman"/>
                  </w:rPr>
                  <w:t>95</w:t>
                </w:r>
                <w:r w:rsidR="001123F7" w:rsidRPr="004433CF">
                  <w:rPr>
                    <w:rFonts w:ascii="Times New Roman" w:hAnsi="Times New Roman"/>
                  </w:rPr>
                  <w:t xml:space="preserve"> </w:t>
                </w:r>
                <w:r w:rsidRPr="004433CF">
                  <w:rPr>
                    <w:rFonts w:ascii="Times New Roman" w:hAnsi="Times New Roman"/>
                  </w:rPr>
                  <w:t>59</w:t>
                </w:r>
                <w:r w:rsidR="001123F7" w:rsidRPr="004433CF">
                  <w:rPr>
                    <w:rFonts w:ascii="Times New Roman" w:hAnsi="Times New Roman"/>
                  </w:rPr>
                  <w:t xml:space="preserve"> </w:t>
                </w:r>
                <w:r w:rsidRPr="004433CF">
                  <w:rPr>
                    <w:rFonts w:ascii="Times New Roman" w:hAnsi="Times New Roman"/>
                  </w:rPr>
                  <w:t>86</w:t>
                </w:r>
                <w:r w:rsidR="001123F7" w:rsidRPr="004433CF">
                  <w:rPr>
                    <w:rFonts w:ascii="Times New Roman" w:hAnsi="Times New Roman"/>
                  </w:rPr>
                  <w:t xml:space="preserve"> </w:t>
                </w:r>
                <w:r w:rsidRPr="004433CF">
                  <w:rPr>
                    <w:rFonts w:ascii="Times New Roman" w:hAnsi="Times New Roman"/>
                  </w:rPr>
                  <w:t>59</w:t>
                </w:r>
              </w:p>
              <w:p w:rsidR="00586CE9" w:rsidRPr="004433CF" w:rsidRDefault="002A53FE" w:rsidP="002A53FE">
                <w:pPr>
                  <w:pStyle w:val="Sansinterligne"/>
                  <w:rPr>
                    <w:rFonts w:ascii="Times New Roman" w:hAnsi="Times New Roman"/>
                  </w:rPr>
                </w:pPr>
                <w:r w:rsidRPr="004433CF">
                  <w:rPr>
                    <w:rFonts w:ascii="Times New Roman" w:hAnsi="Times New Roman"/>
                  </w:rPr>
                  <w:t>13/04/1998</w:t>
                </w:r>
                <w:r w:rsidR="00925D12" w:rsidRPr="004433CF">
                  <w:rPr>
                    <w:rFonts w:ascii="Times New Roman" w:hAnsi="Times New Roman"/>
                  </w:rPr>
                  <w:t xml:space="preserve">  (1</w:t>
                </w:r>
                <w:r w:rsidR="00B45D23">
                  <w:rPr>
                    <w:rFonts w:ascii="Times New Roman" w:hAnsi="Times New Roman"/>
                  </w:rPr>
                  <w:t>9</w:t>
                </w:r>
                <w:r w:rsidR="00925D12" w:rsidRPr="004433CF">
                  <w:rPr>
                    <w:rFonts w:ascii="Times New Roman" w:hAnsi="Times New Roman"/>
                  </w:rPr>
                  <w:t xml:space="preserve"> ans)</w:t>
                </w:r>
              </w:p>
              <w:p w:rsidR="002A53FE" w:rsidRPr="004433CF" w:rsidRDefault="002A53FE" w:rsidP="002A53FE">
                <w:pPr>
                  <w:pStyle w:val="Sansinterligne"/>
                  <w:rPr>
                    <w:rFonts w:ascii="Times New Roman" w:hAnsi="Times New Roman"/>
                  </w:rPr>
                </w:pPr>
              </w:p>
            </w:tc>
            <w:tc>
              <w:tcPr>
                <w:tcW w:w="2500" w:type="pct"/>
              </w:tcPr>
              <w:p w:rsidR="00586CE9" w:rsidRPr="004433CF" w:rsidRDefault="00586CE9">
                <w:pPr>
                  <w:pStyle w:val="Sansinterligne"/>
                  <w:jc w:val="right"/>
                  <w:rPr>
                    <w:rFonts w:ascii="Times New Roman" w:hAnsi="Times New Roman"/>
                  </w:rPr>
                </w:pPr>
              </w:p>
            </w:tc>
          </w:tr>
        </w:tbl>
        <w:p w:rsidR="00586CE9" w:rsidRPr="004433CF" w:rsidRDefault="00224E36" w:rsidP="00400095">
          <w:pPr>
            <w:jc w:val="right"/>
            <w:rPr>
              <w:rFonts w:ascii="Times New Roman" w:hAnsi="Times New Roman"/>
            </w:rPr>
          </w:pPr>
        </w:p>
      </w:sdtContent>
    </w:sdt>
    <w:p w:rsidR="003334B3" w:rsidRDefault="009B651B" w:rsidP="00AC57F9">
      <w:pPr>
        <w:pStyle w:val="Section"/>
        <w:spacing w:after="120"/>
        <w:rPr>
          <w:rFonts w:ascii="Times New Roman" w:hAnsi="Times New Roman"/>
          <w:color w:val="auto"/>
          <w:sz w:val="32"/>
          <w:szCs w:val="40"/>
        </w:rPr>
      </w:pPr>
      <w:r w:rsidRPr="004433CF">
        <w:rPr>
          <w:rFonts w:ascii="Times New Roman" w:hAnsi="Times New Roman"/>
          <w:color w:val="auto"/>
          <w:sz w:val="32"/>
          <w:szCs w:val="40"/>
        </w:rPr>
        <w:t>Formation</w:t>
      </w:r>
    </w:p>
    <w:p w:rsidR="00CC0C58" w:rsidRPr="002E37EB" w:rsidRDefault="00B45D2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2016-2018</w:t>
      </w:r>
      <w:r w:rsidR="007E7EE7" w:rsidRPr="002E37EB">
        <w:rPr>
          <w:rFonts w:ascii="Times New Roman" w:hAnsi="Times New Roman"/>
          <w:sz w:val="26"/>
          <w:szCs w:val="26"/>
        </w:rPr>
        <w:t xml:space="preserve"> : </w:t>
      </w:r>
      <w:r>
        <w:rPr>
          <w:rFonts w:ascii="Times New Roman" w:hAnsi="Times New Roman"/>
          <w:sz w:val="26"/>
          <w:szCs w:val="26"/>
        </w:rPr>
        <w:t>Préparation d’un BTS Systèmes N</w:t>
      </w:r>
      <w:r w:rsidR="007E7EE7" w:rsidRPr="002E37EB">
        <w:rPr>
          <w:rFonts w:ascii="Times New Roman" w:hAnsi="Times New Roman"/>
          <w:sz w:val="26"/>
          <w:szCs w:val="26"/>
        </w:rPr>
        <w:t xml:space="preserve">umériques </w:t>
      </w:r>
      <w:r>
        <w:rPr>
          <w:rFonts w:ascii="Times New Roman" w:hAnsi="Times New Roman"/>
          <w:sz w:val="26"/>
          <w:szCs w:val="26"/>
        </w:rPr>
        <w:t>option Informatique et Réseaux.</w:t>
      </w:r>
    </w:p>
    <w:p w:rsidR="00586CE9" w:rsidRPr="002E37EB" w:rsidRDefault="007E7EE7">
      <w:pPr>
        <w:rPr>
          <w:rFonts w:ascii="Times New Roman" w:hAnsi="Times New Roman"/>
          <w:sz w:val="26"/>
          <w:szCs w:val="26"/>
        </w:rPr>
      </w:pPr>
      <w:r w:rsidRPr="002E37EB">
        <w:rPr>
          <w:rFonts w:ascii="Times New Roman" w:hAnsi="Times New Roman"/>
          <w:sz w:val="26"/>
          <w:szCs w:val="26"/>
        </w:rPr>
        <w:t xml:space="preserve">2016 : </w:t>
      </w:r>
      <w:r w:rsidR="00CC0C58" w:rsidRPr="002E37EB">
        <w:rPr>
          <w:rFonts w:ascii="Times New Roman" w:hAnsi="Times New Roman"/>
          <w:sz w:val="26"/>
          <w:szCs w:val="26"/>
        </w:rPr>
        <w:t>Obtention du bac STI2D</w:t>
      </w:r>
      <w:r w:rsidR="00AC57F9" w:rsidRPr="002E37EB">
        <w:rPr>
          <w:rFonts w:ascii="Times New Roman" w:hAnsi="Times New Roman"/>
          <w:sz w:val="26"/>
          <w:szCs w:val="26"/>
        </w:rPr>
        <w:t xml:space="preserve"> </w:t>
      </w:r>
      <w:r w:rsidRPr="002E37EB">
        <w:rPr>
          <w:rFonts w:ascii="Times New Roman" w:hAnsi="Times New Roman"/>
          <w:sz w:val="26"/>
          <w:szCs w:val="26"/>
        </w:rPr>
        <w:t>au lycée Condorcet (</w:t>
      </w:r>
      <w:r w:rsidR="00AC57F9" w:rsidRPr="002E37EB">
        <w:rPr>
          <w:rFonts w:ascii="Times New Roman" w:hAnsi="Times New Roman"/>
          <w:sz w:val="26"/>
          <w:szCs w:val="26"/>
        </w:rPr>
        <w:t>mention b</w:t>
      </w:r>
      <w:r w:rsidR="00CC0C58" w:rsidRPr="002E37EB">
        <w:rPr>
          <w:rFonts w:ascii="Times New Roman" w:hAnsi="Times New Roman"/>
          <w:sz w:val="26"/>
          <w:szCs w:val="26"/>
        </w:rPr>
        <w:t>ien</w:t>
      </w:r>
      <w:r w:rsidRPr="002E37EB">
        <w:rPr>
          <w:rFonts w:ascii="Times New Roman" w:hAnsi="Times New Roman"/>
          <w:sz w:val="26"/>
          <w:szCs w:val="26"/>
        </w:rPr>
        <w:t>)</w:t>
      </w:r>
      <w:r w:rsidR="00CC0C58" w:rsidRPr="002E37EB">
        <w:rPr>
          <w:rFonts w:ascii="Times New Roman" w:hAnsi="Times New Roman"/>
          <w:sz w:val="26"/>
          <w:szCs w:val="26"/>
        </w:rPr>
        <w:t>.</w:t>
      </w:r>
      <w:r w:rsidR="00EA6360" w:rsidRPr="002E37EB">
        <w:rPr>
          <w:rFonts w:ascii="Times New Roman" w:hAnsi="Times New Roman"/>
          <w:sz w:val="26"/>
          <w:szCs w:val="26"/>
        </w:rPr>
        <w:t xml:space="preserve"> </w:t>
      </w:r>
    </w:p>
    <w:p w:rsidR="0056420D" w:rsidRDefault="0056420D" w:rsidP="0056420D">
      <w:pPr>
        <w:pStyle w:val="Section"/>
        <w:spacing w:after="120"/>
        <w:rPr>
          <w:rFonts w:ascii="Times New Roman" w:hAnsi="Times New Roman"/>
          <w:color w:val="auto"/>
          <w:sz w:val="32"/>
          <w:szCs w:val="40"/>
        </w:rPr>
      </w:pPr>
      <w:r>
        <w:rPr>
          <w:rFonts w:ascii="Times New Roman" w:hAnsi="Times New Roman"/>
          <w:color w:val="auto"/>
          <w:sz w:val="32"/>
          <w:szCs w:val="40"/>
        </w:rPr>
        <w:t>Expérience</w:t>
      </w:r>
    </w:p>
    <w:p w:rsidR="001153B1" w:rsidRPr="001153B1" w:rsidRDefault="001153B1" w:rsidP="001153B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Juillet-Août 2016 : Job d’été.</w:t>
      </w:r>
    </w:p>
    <w:p w:rsidR="00CC0C58" w:rsidRPr="007E7EE7" w:rsidRDefault="0056420D" w:rsidP="00CC0C5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2013 : </w:t>
      </w:r>
      <w:r w:rsidR="00CC0C58" w:rsidRPr="007E7EE7">
        <w:rPr>
          <w:rFonts w:ascii="Times New Roman" w:hAnsi="Times New Roman"/>
          <w:sz w:val="26"/>
          <w:szCs w:val="26"/>
        </w:rPr>
        <w:t>Stage de 4 jours chez GD-Vacances (</w:t>
      </w:r>
      <w:r w:rsidR="00CC0C58" w:rsidRPr="007E7EE7">
        <w:rPr>
          <w:rStyle w:val="xbe"/>
          <w:rFonts w:ascii="Times New Roman" w:hAnsi="Times New Roman"/>
          <w:sz w:val="26"/>
          <w:szCs w:val="26"/>
        </w:rPr>
        <w:t>2 Rue Augustin Fresnel, 57070 Metz) afin de découvrir l’univers de l’informatique.</w:t>
      </w:r>
    </w:p>
    <w:p w:rsidR="009B651B" w:rsidRPr="004433CF" w:rsidRDefault="009B651B" w:rsidP="00AC57F9">
      <w:pPr>
        <w:pStyle w:val="Section"/>
        <w:spacing w:after="120"/>
        <w:rPr>
          <w:rFonts w:ascii="Times New Roman" w:hAnsi="Times New Roman"/>
          <w:color w:val="auto"/>
          <w:sz w:val="32"/>
          <w:szCs w:val="40"/>
        </w:rPr>
      </w:pPr>
      <w:r w:rsidRPr="004433CF">
        <w:rPr>
          <w:rFonts w:ascii="Times New Roman" w:hAnsi="Times New Roman"/>
          <w:color w:val="auto"/>
          <w:sz w:val="32"/>
          <w:szCs w:val="40"/>
        </w:rPr>
        <w:t>Compétences</w:t>
      </w:r>
    </w:p>
    <w:p w:rsidR="0056420D" w:rsidRPr="007E7EE7" w:rsidRDefault="00B45D23" w:rsidP="009B651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Langages informatiques : HTML, CSS, PHP, MySQL, Symfony</w:t>
      </w:r>
      <w:bookmarkStart w:id="0" w:name="_GoBack"/>
      <w:bookmarkEnd w:id="0"/>
    </w:p>
    <w:p w:rsidR="009B651B" w:rsidRPr="004433CF" w:rsidRDefault="009B651B" w:rsidP="00AC57F9">
      <w:pPr>
        <w:pStyle w:val="Section"/>
        <w:spacing w:after="120"/>
        <w:rPr>
          <w:rFonts w:ascii="Times New Roman" w:hAnsi="Times New Roman"/>
          <w:color w:val="auto"/>
          <w:sz w:val="32"/>
          <w:szCs w:val="40"/>
        </w:rPr>
      </w:pPr>
      <w:r w:rsidRPr="004433CF">
        <w:rPr>
          <w:rFonts w:ascii="Times New Roman" w:hAnsi="Times New Roman"/>
          <w:color w:val="auto"/>
          <w:sz w:val="32"/>
          <w:szCs w:val="40"/>
        </w:rPr>
        <w:t>Langues</w:t>
      </w:r>
    </w:p>
    <w:p w:rsidR="009B651B" w:rsidRPr="007E7EE7" w:rsidRDefault="009C0047" w:rsidP="009B651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Bilingue : français &amp; i</w:t>
      </w:r>
      <w:r w:rsidR="00AC57F9" w:rsidRPr="007E7EE7">
        <w:rPr>
          <w:rFonts w:ascii="Times New Roman" w:hAnsi="Times New Roman"/>
          <w:sz w:val="26"/>
          <w:szCs w:val="26"/>
        </w:rPr>
        <w:t>talien</w:t>
      </w:r>
    </w:p>
    <w:p w:rsidR="00AC57F9" w:rsidRPr="007E7EE7" w:rsidRDefault="00AC57F9" w:rsidP="009B651B">
      <w:pPr>
        <w:rPr>
          <w:rFonts w:ascii="Times New Roman" w:hAnsi="Times New Roman"/>
          <w:sz w:val="26"/>
          <w:szCs w:val="26"/>
        </w:rPr>
      </w:pPr>
      <w:r w:rsidRPr="007E7EE7">
        <w:rPr>
          <w:rFonts w:ascii="Times New Roman" w:hAnsi="Times New Roman"/>
          <w:sz w:val="26"/>
          <w:szCs w:val="26"/>
        </w:rPr>
        <w:t>Bon niveau d’anglais</w:t>
      </w:r>
    </w:p>
    <w:p w:rsidR="00D916CC" w:rsidRPr="007E7EE7" w:rsidRDefault="00D916CC" w:rsidP="009B651B">
      <w:pPr>
        <w:rPr>
          <w:rFonts w:ascii="Times New Roman" w:hAnsi="Times New Roman"/>
          <w:sz w:val="26"/>
          <w:szCs w:val="26"/>
        </w:rPr>
      </w:pPr>
      <w:r w:rsidRPr="007E7EE7">
        <w:rPr>
          <w:rFonts w:ascii="Times New Roman" w:hAnsi="Times New Roman"/>
          <w:sz w:val="26"/>
          <w:szCs w:val="26"/>
        </w:rPr>
        <w:t xml:space="preserve">Faible niveau d’allemand </w:t>
      </w:r>
    </w:p>
    <w:p w:rsidR="009B651B" w:rsidRPr="004433CF" w:rsidRDefault="00925D12" w:rsidP="00AC57F9">
      <w:pPr>
        <w:pStyle w:val="Section"/>
        <w:spacing w:after="120"/>
        <w:rPr>
          <w:rFonts w:ascii="Times New Roman" w:hAnsi="Times New Roman"/>
          <w:color w:val="auto"/>
          <w:sz w:val="32"/>
          <w:szCs w:val="40"/>
        </w:rPr>
      </w:pPr>
      <w:r w:rsidRPr="004433CF">
        <w:rPr>
          <w:rFonts w:ascii="Times New Roman" w:hAnsi="Times New Roman"/>
          <w:color w:val="auto"/>
          <w:sz w:val="32"/>
          <w:szCs w:val="40"/>
        </w:rPr>
        <w:t>Centres d’intérêts</w:t>
      </w:r>
    </w:p>
    <w:p w:rsidR="009B651B" w:rsidRPr="007E7EE7" w:rsidRDefault="009B651B" w:rsidP="009B651B">
      <w:pPr>
        <w:rPr>
          <w:rFonts w:ascii="Times New Roman" w:hAnsi="Times New Roman"/>
          <w:sz w:val="26"/>
          <w:szCs w:val="26"/>
        </w:rPr>
      </w:pPr>
      <w:r w:rsidRPr="007E7EE7">
        <w:rPr>
          <w:rFonts w:ascii="Times New Roman" w:hAnsi="Times New Roman"/>
          <w:sz w:val="26"/>
          <w:szCs w:val="26"/>
        </w:rPr>
        <w:t>Informatique</w:t>
      </w:r>
      <w:r w:rsidR="00AC57F9" w:rsidRPr="007E7EE7">
        <w:rPr>
          <w:rFonts w:ascii="Times New Roman" w:hAnsi="Times New Roman"/>
          <w:sz w:val="26"/>
          <w:szCs w:val="26"/>
        </w:rPr>
        <w:t> : langages &amp; matériels</w:t>
      </w:r>
    </w:p>
    <w:p w:rsidR="00586CE9" w:rsidRDefault="009B651B" w:rsidP="009B651B">
      <w:pPr>
        <w:rPr>
          <w:rFonts w:ascii="Times New Roman" w:hAnsi="Times New Roman"/>
          <w:sz w:val="26"/>
          <w:szCs w:val="26"/>
        </w:rPr>
      </w:pPr>
      <w:r w:rsidRPr="007E7EE7">
        <w:rPr>
          <w:rFonts w:ascii="Times New Roman" w:hAnsi="Times New Roman"/>
          <w:sz w:val="26"/>
          <w:szCs w:val="26"/>
        </w:rPr>
        <w:t>Musique (piano)</w:t>
      </w:r>
    </w:p>
    <w:p w:rsidR="0056420D" w:rsidRPr="001153B1" w:rsidRDefault="0056420D" w:rsidP="009B651B">
      <w:pPr>
        <w:rPr>
          <w:rFonts w:ascii="Times New Roman" w:hAnsi="Times New Roman"/>
          <w:sz w:val="26"/>
          <w:szCs w:val="26"/>
        </w:rPr>
      </w:pPr>
      <w:r w:rsidRPr="001153B1">
        <w:rPr>
          <w:rFonts w:ascii="Times New Roman" w:hAnsi="Times New Roman"/>
          <w:sz w:val="26"/>
          <w:szCs w:val="26"/>
        </w:rPr>
        <w:t>Titulaire du permis B</w:t>
      </w:r>
    </w:p>
    <w:sectPr w:rsidR="0056420D" w:rsidRPr="001153B1"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E36" w:rsidRDefault="00224E36">
      <w:pPr>
        <w:spacing w:after="0" w:line="240" w:lineRule="auto"/>
      </w:pPr>
      <w:r>
        <w:separator/>
      </w:r>
    </w:p>
  </w:endnote>
  <w:endnote w:type="continuationSeparator" w:id="0">
    <w:p w:rsidR="00224E36" w:rsidRDefault="0022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E36" w:rsidRDefault="00224E36">
      <w:pPr>
        <w:spacing w:after="0" w:line="240" w:lineRule="auto"/>
      </w:pPr>
      <w:r>
        <w:separator/>
      </w:r>
    </w:p>
  </w:footnote>
  <w:footnote w:type="continuationSeparator" w:id="0">
    <w:p w:rsidR="00224E36" w:rsidRDefault="00224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969696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969696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EAEAEA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DDDDDD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A5A5A5" w:themeColor="accent1" w:themeShade="BF"/>
      </w:rPr>
    </w:lvl>
  </w:abstractNum>
  <w:abstractNum w:abstractNumId="5">
    <w:nsid w:val="3D0705F0"/>
    <w:multiLevelType w:val="hybridMultilevel"/>
    <w:tmpl w:val="B1FEF504"/>
    <w:lvl w:ilvl="0" w:tplc="0EB4901A">
      <w:start w:val="13"/>
      <w:numFmt w:val="bullet"/>
      <w:lvlText w:val="-"/>
      <w:lvlJc w:val="left"/>
      <w:pPr>
        <w:ind w:left="720" w:hanging="360"/>
      </w:pPr>
      <w:rPr>
        <w:rFonts w:ascii="Perpetua" w:eastAsiaTheme="minorHAnsi" w:hAnsi="Perpet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LockQFSet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FE"/>
    <w:rsid w:val="000511E8"/>
    <w:rsid w:val="00103F33"/>
    <w:rsid w:val="001123F7"/>
    <w:rsid w:val="001153B1"/>
    <w:rsid w:val="00177F4D"/>
    <w:rsid w:val="001B3ABA"/>
    <w:rsid w:val="00224E36"/>
    <w:rsid w:val="002A53FE"/>
    <w:rsid w:val="002E37EB"/>
    <w:rsid w:val="003334B3"/>
    <w:rsid w:val="00400095"/>
    <w:rsid w:val="004433CF"/>
    <w:rsid w:val="0056144D"/>
    <w:rsid w:val="0056420D"/>
    <w:rsid w:val="00586CE9"/>
    <w:rsid w:val="006578D3"/>
    <w:rsid w:val="007D3B20"/>
    <w:rsid w:val="007E7EE7"/>
    <w:rsid w:val="00831724"/>
    <w:rsid w:val="00872A69"/>
    <w:rsid w:val="00913C38"/>
    <w:rsid w:val="00925D12"/>
    <w:rsid w:val="009B651B"/>
    <w:rsid w:val="009C0047"/>
    <w:rsid w:val="00AA14D6"/>
    <w:rsid w:val="00AC57F9"/>
    <w:rsid w:val="00B45D23"/>
    <w:rsid w:val="00CC0C58"/>
    <w:rsid w:val="00D02D1C"/>
    <w:rsid w:val="00D916CC"/>
    <w:rsid w:val="00DD282D"/>
    <w:rsid w:val="00E6730C"/>
    <w:rsid w:val="00EA6360"/>
    <w:rsid w:val="00EC5CE6"/>
    <w:rsid w:val="00EF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831BDF5-6176-446E-B587-D3EA29C1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itre1">
    <w:name w:val="heading 1"/>
    <w:basedOn w:val="Normal"/>
    <w:next w:val="Normal"/>
    <w:link w:val="Titre1C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A5A5A5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A5A5A5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DDDDD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07070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07070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4B4B4B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4B4B4B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DDDDD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DDDDD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A5A5A5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hAnsiTheme="majorHAnsi" w:cs="Times New Roman"/>
      <w:b/>
      <w:color w:val="A5A5A5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="Times New Roman"/>
      <w:b/>
      <w:color w:val="DDDDDD" w:themeColor="accent1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="Times New Roman"/>
      <w:b/>
      <w:color w:val="707070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 w:cs="Times New Roman"/>
      <w:b/>
      <w:i/>
      <w:color w:val="707070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 w:cs="Times New Roman"/>
      <w:color w:val="4B4B4B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 w:cs="Times New Roman"/>
      <w:i/>
      <w:color w:val="4B4B4B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 w:cs="Times New Roman"/>
      <w:color w:val="DDDDDD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 w:cs="Times New Roman"/>
      <w:i/>
      <w:color w:val="DDDDDD" w:themeColor="accent1"/>
      <w:spacing w:val="10"/>
      <w:szCs w:val="20"/>
    </w:rPr>
  </w:style>
  <w:style w:type="paragraph" w:styleId="Titre">
    <w:name w:val="Title"/>
    <w:basedOn w:val="Normal"/>
    <w:link w:val="TitreCar"/>
    <w:uiPriority w:val="10"/>
    <w:pPr>
      <w:pBdr>
        <w:bottom w:val="single" w:sz="8" w:space="4" w:color="DDDDDD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DDDDD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DDDDDD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/>
      <w:sz w:val="28"/>
      <w:szCs w:val="28"/>
    </w:rPr>
  </w:style>
  <w:style w:type="character" w:styleId="lev">
    <w:name w:val="Strong"/>
    <w:uiPriority w:val="22"/>
    <w:qFormat/>
    <w:rPr>
      <w:rFonts w:asciiTheme="minorHAnsi" w:hAnsiTheme="minorHAnsi"/>
      <w:b/>
      <w:color w:val="B2B2B2" w:themeColor="accent2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frence1Intense">
    <w:name w:val="Référence1 Intense"/>
    <w:basedOn w:val="Normal"/>
    <w:link w:val="CaractrederfrenceIntense"/>
    <w:uiPriority w:val="32"/>
    <w:qFormat/>
    <w:rPr>
      <w:b/>
      <w:color w:val="A5A5A5" w:themeColor="accent1" w:themeShade="BF"/>
      <w:u w:val="single"/>
    </w:rPr>
  </w:style>
  <w:style w:type="character" w:customStyle="1" w:styleId="CaractrederfrenceIntense">
    <w:name w:val="Caractère de référence Intense"/>
    <w:basedOn w:val="Policepardfaut"/>
    <w:link w:val="Rfrence1Intense"/>
    <w:uiPriority w:val="32"/>
    <w:rPr>
      <w:rFonts w:cs="Times New Roman"/>
      <w:b/>
      <w:color w:val="A5A5A5" w:themeColor="accent1" w:themeShade="BF"/>
      <w:szCs w:val="20"/>
      <w:u w:val="single"/>
    </w:rPr>
  </w:style>
  <w:style w:type="paragraph" w:customStyle="1" w:styleId="Rfrence1Discret">
    <w:name w:val="Référence1 Discret"/>
    <w:basedOn w:val="Normal"/>
    <w:link w:val="CaractrederfrenceDiscret"/>
    <w:uiPriority w:val="31"/>
    <w:qFormat/>
    <w:rPr>
      <w:u w:val="single"/>
    </w:rPr>
  </w:style>
  <w:style w:type="character" w:customStyle="1" w:styleId="CaractrederfrenceDiscret">
    <w:name w:val="Caractère de référence Discret"/>
    <w:basedOn w:val="Policepardfaut"/>
    <w:link w:val="Rfrence1Discret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itrelivre1">
    <w:name w:val="Titre livre1"/>
    <w:basedOn w:val="Normal"/>
    <w:link w:val="Caractredetitredulivre"/>
    <w:uiPriority w:val="33"/>
    <w:semiHidden/>
    <w:unhideWhenUsed/>
    <w:qFormat/>
    <w:rPr>
      <w:rFonts w:asciiTheme="majorHAnsi" w:hAnsiTheme="majorHAnsi"/>
      <w:b/>
      <w:i/>
      <w:color w:val="4D4D4D" w:themeColor="accent6"/>
    </w:rPr>
  </w:style>
  <w:style w:type="character" w:customStyle="1" w:styleId="Caractredetitredulivre">
    <w:name w:val="Caractère de titre du livre"/>
    <w:basedOn w:val="Policepardfaut"/>
    <w:link w:val="Titrelivre1"/>
    <w:uiPriority w:val="33"/>
    <w:semiHidden/>
    <w:rPr>
      <w:rFonts w:asciiTheme="majorHAnsi" w:hAnsiTheme="majorHAnsi" w:cs="Times New Roman"/>
      <w:b/>
      <w:i/>
      <w:color w:val="4D4D4D" w:themeColor="accent6"/>
      <w:szCs w:val="20"/>
    </w:rPr>
  </w:style>
  <w:style w:type="paragraph" w:customStyle="1" w:styleId="Accentuation1intense">
    <w:name w:val="Accentuation1 intense"/>
    <w:basedOn w:val="Normal"/>
    <w:link w:val="CaractreEmphaseintense"/>
    <w:uiPriority w:val="21"/>
    <w:qFormat/>
    <w:rPr>
      <w:b/>
      <w:i/>
      <w:color w:val="707070" w:themeColor="accent3" w:themeShade="BF"/>
    </w:rPr>
  </w:style>
  <w:style w:type="character" w:customStyle="1" w:styleId="CaractreEmphaseintense">
    <w:name w:val="Caractère Emphase intense"/>
    <w:basedOn w:val="Policepardfaut"/>
    <w:link w:val="Accentuation1intense"/>
    <w:uiPriority w:val="21"/>
    <w:rPr>
      <w:rFonts w:cs="Times New Roman"/>
      <w:b/>
      <w:i/>
      <w:color w:val="707070" w:themeColor="accent3" w:themeShade="BF"/>
      <w:szCs w:val="20"/>
    </w:rPr>
  </w:style>
  <w:style w:type="paragraph" w:customStyle="1" w:styleId="Accentuation1discrte">
    <w:name w:val="Accentuation1 discrète"/>
    <w:basedOn w:val="Normal"/>
    <w:link w:val="Caractredaccentuationdiscret"/>
    <w:uiPriority w:val="19"/>
    <w:qFormat/>
    <w:rPr>
      <w:i/>
    </w:rPr>
  </w:style>
  <w:style w:type="character" w:customStyle="1" w:styleId="Caractredaccentuationdiscret">
    <w:name w:val="Caractère d'accentuation discret"/>
    <w:basedOn w:val="Policepardfaut"/>
    <w:link w:val="Accentuation1discrte"/>
    <w:uiPriority w:val="19"/>
    <w:rPr>
      <w:rFonts w:cs="Times New Roman"/>
      <w:i/>
      <w:color w:val="737373" w:themeColor="text1" w:themeTint="8C"/>
      <w:szCs w:val="2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tionintense">
    <w:name w:val="Intense Quote"/>
    <w:basedOn w:val="Normal"/>
    <w:uiPriority w:val="30"/>
    <w:qFormat/>
    <w:pPr>
      <w:pBdr>
        <w:top w:val="single" w:sz="36" w:space="10" w:color="EAEAEA" w:themeColor="accent1" w:themeTint="99"/>
        <w:left w:val="single" w:sz="24" w:space="10" w:color="DDDDDD" w:themeColor="accent1"/>
        <w:bottom w:val="single" w:sz="36" w:space="10" w:color="969696" w:themeColor="accent3"/>
        <w:right w:val="single" w:sz="24" w:space="10" w:color="DDDDDD" w:themeColor="accent1"/>
      </w:pBdr>
      <w:shd w:val="clear" w:color="auto" w:fill="DDDDDD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Grilledutableau">
    <w:name w:val="Table Grid"/>
    <w:basedOn w:val="Tableau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858585" w:themeColor="accent2" w:themeShade="BF"/>
      <w:spacing w:val="10"/>
      <w:sz w:val="18"/>
      <w:szCs w:val="18"/>
    </w:r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Normalcentr">
    <w:name w:val="Block Text"/>
    <w:aliases w:val="Quote"/>
    <w:uiPriority w:val="40"/>
    <w:pPr>
      <w:pBdr>
        <w:top w:val="single" w:sz="2" w:space="10" w:color="EAEAEA" w:themeColor="accent1" w:themeTint="99"/>
        <w:bottom w:val="single" w:sz="24" w:space="10" w:color="EAEAEA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Listepuce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TM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B2B2B2" w:themeColor="accent2"/>
    </w:rPr>
  </w:style>
  <w:style w:type="paragraph" w:styleId="TM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Lienhypertexte">
    <w:name w:val="Hyperlink"/>
    <w:basedOn w:val="Policepardfaut"/>
    <w:uiPriority w:val="99"/>
    <w:semiHidden/>
    <w:unhideWhenUsed/>
    <w:rPr>
      <w:color w:val="5F5F5F" w:themeColor="hyperlink"/>
      <w:u w:val="single"/>
    </w:rPr>
  </w:style>
  <w:style w:type="paragraph" w:customStyle="1" w:styleId="Nom">
    <w:name w:val="Nom"/>
    <w:basedOn w:val="Normal"/>
    <w:qFormat/>
    <w:pPr>
      <w:spacing w:after="0"/>
    </w:pPr>
    <w:rPr>
      <w:rFonts w:asciiTheme="majorHAnsi" w:hAnsiTheme="majorHAnsi"/>
      <w:b/>
      <w:color w:val="DDDDDD" w:themeColor="accent1"/>
      <w:sz w:val="4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4D4D4D" w:themeColor="accent6"/>
      <w:sz w:val="20"/>
      <w:szCs w:val="20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B2B2B2" w:themeColor="accent2"/>
      <w:spacing w:val="2"/>
      <w:w w:val="100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DDDDDD" w:themeColor="accent1"/>
      <w:sz w:val="22"/>
      <w:szCs w:val="22"/>
      <w:u w:val="single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customStyle="1" w:styleId="Sous-section">
    <w:name w:val="Sous-section"/>
    <w:basedOn w:val="Normal"/>
    <w:next w:val="Normal"/>
    <w:uiPriority w:val="3"/>
    <w:qFormat/>
    <w:pPr>
      <w:spacing w:after="0" w:line="240" w:lineRule="auto"/>
      <w:outlineLvl w:val="0"/>
    </w:pPr>
    <w:rPr>
      <w:rFonts w:asciiTheme="majorHAnsi" w:hAnsiTheme="majorHAnsi"/>
      <w:b/>
      <w:color w:val="DDDDDD" w:themeColor="accent1"/>
      <w:spacing w:val="20"/>
      <w:sz w:val="24"/>
      <w:szCs w:val="24"/>
    </w:rPr>
  </w:style>
  <w:style w:type="paragraph" w:customStyle="1" w:styleId="Textedesous-section">
    <w:name w:val="Texte de sous-section"/>
    <w:basedOn w:val="Normal"/>
    <w:qFormat/>
    <w:pPr>
      <w:spacing w:before="120"/>
      <w:contextualSpacing/>
    </w:pPr>
  </w:style>
  <w:style w:type="paragraph" w:customStyle="1" w:styleId="Datedesous-section">
    <w:name w:val="Date de sous-section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000000" w:themeColor="text2"/>
      <w:spacing w:val="20"/>
      <w:sz w:val="24"/>
      <w:szCs w:val="24"/>
    </w:rPr>
  </w:style>
  <w:style w:type="paragraph" w:customStyle="1" w:styleId="Section">
    <w:name w:val="Section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B2B2B2" w:themeColor="accent2"/>
      <w:sz w:val="28"/>
    </w:rPr>
  </w:style>
  <w:style w:type="paragraph" w:customStyle="1" w:styleId="Texteestomp">
    <w:name w:val="Texte estompé"/>
    <w:basedOn w:val="Sansinterligne"/>
    <w:unhideWhenUsed/>
    <w:qFormat/>
    <w:rPr>
      <w:rFonts w:asciiTheme="majorHAnsi" w:hAnsiTheme="majorHAnsi"/>
      <w:sz w:val="20"/>
    </w:rPr>
  </w:style>
  <w:style w:type="character" w:customStyle="1" w:styleId="cardatesoussection">
    <w:name w:val="cardatesoussection"/>
    <w:basedOn w:val="Policepardfaut"/>
    <w:uiPriority w:val="99"/>
    <w:unhideWhenUsed/>
  </w:style>
  <w:style w:type="paragraph" w:customStyle="1" w:styleId="Textesous-section">
    <w:name w:val="Texte sous-section"/>
    <w:basedOn w:val="Normal"/>
    <w:uiPriority w:val="5"/>
    <w:qFormat/>
    <w:rsid w:val="002A53FE"/>
    <w:pPr>
      <w:spacing w:after="320"/>
      <w:contextualSpacing/>
    </w:pPr>
    <w:rPr>
      <w:sz w:val="20"/>
    </w:rPr>
  </w:style>
  <w:style w:type="paragraph" w:customStyle="1" w:styleId="Sous-sectionDate">
    <w:name w:val="Sous-section Date"/>
    <w:basedOn w:val="Section"/>
    <w:link w:val="Textesous-sectionDate"/>
    <w:uiPriority w:val="4"/>
    <w:qFormat/>
    <w:rsid w:val="002A53FE"/>
    <w:pPr>
      <w:spacing w:before="0" w:after="120"/>
      <w:contextualSpacing/>
    </w:pPr>
    <w:rPr>
      <w:color w:val="DDDDDD" w:themeColor="accent1"/>
      <w:sz w:val="18"/>
    </w:rPr>
  </w:style>
  <w:style w:type="character" w:customStyle="1" w:styleId="Textesous-sectionDate">
    <w:name w:val="Texte sous-section Date"/>
    <w:link w:val="Sous-sectionDate"/>
    <w:uiPriority w:val="4"/>
    <w:rsid w:val="002A53FE"/>
    <w:rPr>
      <w:rFonts w:asciiTheme="majorHAnsi" w:hAnsiTheme="majorHAnsi" w:cs="Times New Roman"/>
      <w:b/>
      <w:color w:val="DDDDDD" w:themeColor="accent1"/>
      <w:sz w:val="18"/>
      <w:szCs w:val="20"/>
    </w:rPr>
  </w:style>
  <w:style w:type="character" w:customStyle="1" w:styleId="xbe">
    <w:name w:val="_xbe"/>
    <w:basedOn w:val="Policepardfaut"/>
    <w:rsid w:val="00CC0C58"/>
  </w:style>
  <w:style w:type="paragraph" w:styleId="Paragraphedeliste">
    <w:name w:val="List Paragraph"/>
    <w:basedOn w:val="Normal"/>
    <w:uiPriority w:val="6"/>
    <w:qFormat/>
    <w:rsid w:val="00AC5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ana\AppData\Roaming\Microsoft\Templates\CV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F1148E74F041A2BDA1B31BA0DDDC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21427B-A6C9-4571-99AD-D52FBE5A42BA}"/>
      </w:docPartPr>
      <w:docPartBody>
        <w:p w:rsidR="00684B89" w:rsidRDefault="00A309B1">
          <w:pPr>
            <w:pStyle w:val="74F1148E74F041A2BDA1B31BA0DDDC3F"/>
          </w:pPr>
          <w:r>
            <w:rPr>
              <w:rStyle w:val="Textedelespacerserv"/>
            </w:rPr>
            <w:t>Choisissez un bloc de construction.</w:t>
          </w:r>
        </w:p>
      </w:docPartBody>
    </w:docPart>
    <w:docPart>
      <w:docPartPr>
        <w:name w:val="71126327F8D24CD7803ECEC20E15E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C9C786-94CD-4E3A-802B-24E75E26572B}"/>
      </w:docPartPr>
      <w:docPartBody>
        <w:p w:rsidR="00684B89" w:rsidRDefault="00A309B1">
          <w:pPr>
            <w:pStyle w:val="71126327F8D24CD7803ECEC20E15E4F0"/>
          </w:pPr>
          <w:r>
            <w:t>[Votre nom]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8E"/>
    <w:rsid w:val="00061EB5"/>
    <w:rsid w:val="001D304F"/>
    <w:rsid w:val="00493CFF"/>
    <w:rsid w:val="00684B89"/>
    <w:rsid w:val="0087055F"/>
    <w:rsid w:val="008F3019"/>
    <w:rsid w:val="00A309B1"/>
    <w:rsid w:val="00D05F3E"/>
    <w:rsid w:val="00D45AF2"/>
    <w:rsid w:val="00FB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customStyle="1" w:styleId="74F1148E74F041A2BDA1B31BA0DDDC3F">
    <w:name w:val="74F1148E74F041A2BDA1B31BA0DDDC3F"/>
  </w:style>
  <w:style w:type="paragraph" w:customStyle="1" w:styleId="71126327F8D24CD7803ECEC20E15E4F0">
    <w:name w:val="71126327F8D24CD7803ECEC20E15E4F0"/>
  </w:style>
  <w:style w:type="paragraph" w:customStyle="1" w:styleId="D1E394845FD4490893F240F422C4C295">
    <w:name w:val="D1E394845FD4490893F240F422C4C295"/>
  </w:style>
  <w:style w:type="paragraph" w:customStyle="1" w:styleId="4FFD610D987447D79D99BB88599E4F95">
    <w:name w:val="4FFD610D987447D79D99BB88599E4F95"/>
  </w:style>
  <w:style w:type="paragraph" w:customStyle="1" w:styleId="078225949A17413599BD6473247F18EB">
    <w:name w:val="078225949A17413599BD6473247F18EB"/>
  </w:style>
  <w:style w:type="paragraph" w:customStyle="1" w:styleId="1FD8764C3FEC43FB913A256D06BE6BEB">
    <w:name w:val="1FD8764C3FEC43FB913A256D06BE6BEB"/>
  </w:style>
  <w:style w:type="paragraph" w:customStyle="1" w:styleId="4A38FBB482D34B58A91AA34CE476C725">
    <w:name w:val="4A38FBB482D34B58A91AA34CE476C725"/>
  </w:style>
  <w:style w:type="paragraph" w:customStyle="1" w:styleId="F93B4F83B31A446AA5FC1CD62F37C76F">
    <w:name w:val="F93B4F83B31A446AA5FC1CD62F37C76F"/>
  </w:style>
  <w:style w:type="paragraph" w:customStyle="1" w:styleId="C85911A1A68A40B29607C73E152CB321">
    <w:name w:val="C85911A1A68A40B29607C73E152CB321"/>
  </w:style>
  <w:style w:type="paragraph" w:customStyle="1" w:styleId="04B4BF6FDC5A453D8E59A21B54C57475">
    <w:name w:val="04B4BF6FDC5A453D8E59A21B54C57475"/>
  </w:style>
  <w:style w:type="paragraph" w:customStyle="1" w:styleId="DCF9A746623D4C8E8A641FA591DBA11C">
    <w:name w:val="DCF9A746623D4C8E8A641FA591DBA11C"/>
  </w:style>
  <w:style w:type="paragraph" w:customStyle="1" w:styleId="BBF2C539790348EC90B00F3BA6435467">
    <w:name w:val="BBF2C539790348EC90B00F3BA6435467"/>
  </w:style>
  <w:style w:type="paragraph" w:customStyle="1" w:styleId="24511ACFB7A746DAA5CD855D834D9478">
    <w:name w:val="24511ACFB7A746DAA5CD855D834D9478"/>
  </w:style>
  <w:style w:type="paragraph" w:customStyle="1" w:styleId="83FE06DF1C464B4EACA9E151899402AC">
    <w:name w:val="83FE06DF1C464B4EACA9E151899402AC"/>
  </w:style>
  <w:style w:type="paragraph" w:customStyle="1" w:styleId="E67F3EB3FDA841B88D6E4F174FBC259D">
    <w:name w:val="E67F3EB3FDA841B88D6E4F174FBC259D"/>
  </w:style>
  <w:style w:type="paragraph" w:customStyle="1" w:styleId="D85143556390482DA1197D4C28E70A78">
    <w:name w:val="D85143556390482DA1197D4C28E70A78"/>
  </w:style>
  <w:style w:type="paragraph" w:customStyle="1" w:styleId="F7B9A9DE94DF40BBAA714CE802A8AC75">
    <w:name w:val="F7B9A9DE94DF40BBAA714CE802A8AC75"/>
  </w:style>
  <w:style w:type="paragraph" w:customStyle="1" w:styleId="Sous-sectionDate">
    <w:name w:val="Sous-section Date"/>
    <w:basedOn w:val="Normal"/>
    <w:link w:val="Textesous-sectionDate"/>
    <w:uiPriority w:val="4"/>
    <w:qFormat/>
    <w:rsid w:val="00FB7F8E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Textesous-sectionDate">
    <w:name w:val="Texte sous-section Date"/>
    <w:basedOn w:val="Policepardfaut"/>
    <w:link w:val="Sous-sectionDate"/>
    <w:uiPriority w:val="4"/>
    <w:rsid w:val="00FB7F8E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F363C53D10514532ACBB4A8E174AFD9A">
    <w:name w:val="F363C53D10514532ACBB4A8E174AFD9A"/>
    <w:rsid w:val="00FB7F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BB471E1C-5AD5-4C0F-823C-F92D417726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(Thème Capital).dotx</Template>
  <TotalTime>62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TERRANA Yvan</dc:creator>
  <cp:keywords/>
  <cp:lastModifiedBy>Yvan Terrana</cp:lastModifiedBy>
  <cp:revision>15</cp:revision>
  <cp:lastPrinted>2017-03-08T16:37:00Z</cp:lastPrinted>
  <dcterms:created xsi:type="dcterms:W3CDTF">2016-10-14T16:20:00Z</dcterms:created>
  <dcterms:modified xsi:type="dcterms:W3CDTF">2018-01-13T14:45:00Z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